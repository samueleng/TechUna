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F2B46" w14:textId="77777777" w:rsidR="00CD0E63" w:rsidRDefault="002254D5">
      <w:pPr>
        <w:pStyle w:val="Heading1"/>
      </w:pPr>
      <w:proofErr w:type="spellStart"/>
      <w:r>
        <w:t>TechUna</w:t>
      </w:r>
      <w:proofErr w:type="spellEnd"/>
    </w:p>
    <w:p w14:paraId="78ABED0D" w14:textId="77777777" w:rsidR="00CD0E63" w:rsidRPr="002254D5" w:rsidRDefault="002254D5" w:rsidP="002254D5">
      <w:pPr>
        <w:pStyle w:val="ListBullet"/>
        <w:numPr>
          <w:ilvl w:val="0"/>
          <w:numId w:val="0"/>
        </w:numPr>
        <w:ind w:left="432" w:hanging="432"/>
        <w:rPr>
          <w:b/>
        </w:rPr>
      </w:pPr>
      <w:r w:rsidRPr="002254D5">
        <w:rPr>
          <w:b/>
        </w:rPr>
        <w:t xml:space="preserve">Technology used </w:t>
      </w:r>
    </w:p>
    <w:p w14:paraId="76B1F6A4" w14:textId="77777777" w:rsidR="002254D5" w:rsidRDefault="002254D5" w:rsidP="002254D5">
      <w:pPr>
        <w:pStyle w:val="ListBullet"/>
        <w:numPr>
          <w:ilvl w:val="0"/>
          <w:numId w:val="0"/>
        </w:numPr>
      </w:pPr>
      <w:r>
        <w:t xml:space="preserve">Bootstrap- using </w:t>
      </w:r>
      <w:proofErr w:type="spellStart"/>
      <w:r>
        <w:t>bootBusiness</w:t>
      </w:r>
      <w:proofErr w:type="spellEnd"/>
      <w:r>
        <w:t xml:space="preserve"> Template </w:t>
      </w:r>
    </w:p>
    <w:p w14:paraId="244FF993" w14:textId="77777777" w:rsidR="002254D5" w:rsidRDefault="002254D5" w:rsidP="002254D5">
      <w:pPr>
        <w:pStyle w:val="ListBullet"/>
        <w:numPr>
          <w:ilvl w:val="0"/>
          <w:numId w:val="0"/>
        </w:numPr>
      </w:pPr>
      <w:r>
        <w:t xml:space="preserve">HTML5 </w:t>
      </w:r>
    </w:p>
    <w:p w14:paraId="2B2649F4" w14:textId="77777777" w:rsidR="002254D5" w:rsidRDefault="002254D5" w:rsidP="002254D5">
      <w:pPr>
        <w:pStyle w:val="ListBullet"/>
        <w:numPr>
          <w:ilvl w:val="0"/>
          <w:numId w:val="0"/>
        </w:numPr>
      </w:pPr>
      <w:r>
        <w:t xml:space="preserve">CSS </w:t>
      </w:r>
    </w:p>
    <w:p w14:paraId="76EFEF67" w14:textId="77777777" w:rsidR="002254D5" w:rsidRDefault="002254D5" w:rsidP="002254D5">
      <w:pPr>
        <w:pStyle w:val="ListBullet"/>
        <w:numPr>
          <w:ilvl w:val="0"/>
          <w:numId w:val="0"/>
        </w:numPr>
      </w:pPr>
      <w:proofErr w:type="spellStart"/>
      <w:r>
        <w:t>Javascript</w:t>
      </w:r>
      <w:proofErr w:type="spellEnd"/>
      <w:r>
        <w:t xml:space="preserve">   </w:t>
      </w:r>
    </w:p>
    <w:p w14:paraId="6DC0337B" w14:textId="77777777" w:rsidR="002254D5" w:rsidRDefault="002254D5" w:rsidP="002254D5">
      <w:pPr>
        <w:pStyle w:val="ListBullet"/>
        <w:numPr>
          <w:ilvl w:val="0"/>
          <w:numId w:val="0"/>
        </w:numPr>
      </w:pPr>
      <w:proofErr w:type="spellStart"/>
      <w:r>
        <w:t>AngularJS</w:t>
      </w:r>
      <w:proofErr w:type="spellEnd"/>
      <w:r>
        <w:t xml:space="preserve"> framework </w:t>
      </w:r>
    </w:p>
    <w:p w14:paraId="0183F9A3" w14:textId="77777777" w:rsidR="002254D5" w:rsidRDefault="002254D5" w:rsidP="002254D5">
      <w:pPr>
        <w:pStyle w:val="ListBullet"/>
        <w:numPr>
          <w:ilvl w:val="0"/>
          <w:numId w:val="0"/>
        </w:numPr>
      </w:pPr>
      <w:r>
        <w:t xml:space="preserve">Might incorporate others such as </w:t>
      </w:r>
      <w:proofErr w:type="spellStart"/>
      <w:r>
        <w:t>Jquery</w:t>
      </w:r>
      <w:proofErr w:type="spellEnd"/>
      <w:r>
        <w:t xml:space="preserve"> </w:t>
      </w:r>
    </w:p>
    <w:p w14:paraId="3F0C90BF" w14:textId="77777777" w:rsidR="007840F8" w:rsidRDefault="002254D5" w:rsidP="002254D5">
      <w:pPr>
        <w:pStyle w:val="ListBullet"/>
        <w:numPr>
          <w:ilvl w:val="0"/>
          <w:numId w:val="0"/>
        </w:numPr>
      </w:pPr>
      <w:r>
        <w:t>Firebase backend</w:t>
      </w:r>
    </w:p>
    <w:p w14:paraId="6019C182" w14:textId="77777777" w:rsidR="002254D5" w:rsidRDefault="002254D5" w:rsidP="002254D5">
      <w:pPr>
        <w:pStyle w:val="ListBullet"/>
        <w:numPr>
          <w:ilvl w:val="0"/>
          <w:numId w:val="0"/>
        </w:numPr>
      </w:pPr>
      <w:r>
        <w:t xml:space="preserve">   </w:t>
      </w:r>
    </w:p>
    <w:tbl>
      <w:tblPr>
        <w:tblStyle w:val="GridTable4"/>
        <w:tblW w:w="11766" w:type="dxa"/>
        <w:tblInd w:w="-1256" w:type="dxa"/>
        <w:tblLook w:val="04A0" w:firstRow="1" w:lastRow="0" w:firstColumn="1" w:lastColumn="0" w:noHBand="0" w:noVBand="1"/>
      </w:tblPr>
      <w:tblGrid>
        <w:gridCol w:w="3476"/>
        <w:gridCol w:w="2337"/>
        <w:gridCol w:w="2338"/>
        <w:gridCol w:w="3615"/>
      </w:tblGrid>
      <w:tr w:rsidR="002254D5" w14:paraId="1969A3CC" w14:textId="77777777" w:rsidTr="00607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57218087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</w:pPr>
            <w:r>
              <w:t>Tasks</w:t>
            </w:r>
          </w:p>
        </w:tc>
        <w:tc>
          <w:tcPr>
            <w:tcW w:w="2337" w:type="dxa"/>
          </w:tcPr>
          <w:p w14:paraId="3B4C8EE3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338" w:type="dxa"/>
          </w:tcPr>
          <w:p w14:paraId="03127E20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To</w:t>
            </w:r>
          </w:p>
        </w:tc>
        <w:tc>
          <w:tcPr>
            <w:tcW w:w="3615" w:type="dxa"/>
          </w:tcPr>
          <w:p w14:paraId="777D3510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254D5" w14:paraId="53E34440" w14:textId="77777777" w:rsidTr="0060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4BD92C5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</w:pPr>
            <w:proofErr w:type="spellStart"/>
            <w:r>
              <w:t>AngularJS</w:t>
            </w:r>
            <w:proofErr w:type="spellEnd"/>
            <w:r>
              <w:t xml:space="preserve"> Routing</w:t>
            </w:r>
          </w:p>
        </w:tc>
        <w:tc>
          <w:tcPr>
            <w:tcW w:w="2337" w:type="dxa"/>
          </w:tcPr>
          <w:p w14:paraId="77B431E1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338" w:type="dxa"/>
          </w:tcPr>
          <w:p w14:paraId="56EA8C48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7F14969F" w14:textId="34A84451" w:rsidR="002254D5" w:rsidRDefault="009E30A6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DONE!</w:t>
            </w:r>
          </w:p>
        </w:tc>
      </w:tr>
      <w:tr w:rsidR="002254D5" w14:paraId="22C866CC" w14:textId="77777777" w:rsidTr="0060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50BE3A11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</w:pPr>
            <w:r>
              <w:t>Retrieving data specific to user from firebase</w:t>
            </w:r>
          </w:p>
        </w:tc>
        <w:tc>
          <w:tcPr>
            <w:tcW w:w="2337" w:type="dxa"/>
          </w:tcPr>
          <w:p w14:paraId="2CC690D1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338" w:type="dxa"/>
          </w:tcPr>
          <w:p w14:paraId="58AE7851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384AA5D3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4D5" w14:paraId="2FE727EA" w14:textId="77777777" w:rsidTr="0060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7D1C5D19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</w:pPr>
            <w:r>
              <w:t>Improve HTML design</w:t>
            </w:r>
          </w:p>
        </w:tc>
        <w:tc>
          <w:tcPr>
            <w:tcW w:w="2337" w:type="dxa"/>
          </w:tcPr>
          <w:p w14:paraId="442C82BD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338" w:type="dxa"/>
          </w:tcPr>
          <w:p w14:paraId="7AA073D5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7888B726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4D5" w14:paraId="60440975" w14:textId="77777777" w:rsidTr="0060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51F30044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</w:pPr>
            <w:r>
              <w:t>More information on sign up form</w:t>
            </w:r>
          </w:p>
        </w:tc>
        <w:tc>
          <w:tcPr>
            <w:tcW w:w="2337" w:type="dxa"/>
          </w:tcPr>
          <w:p w14:paraId="725E1CBF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338" w:type="dxa"/>
          </w:tcPr>
          <w:p w14:paraId="1F81C8BE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50FEF684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4D5" w14:paraId="4EAA9CBB" w14:textId="77777777" w:rsidTr="0060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2D2BAFBD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</w:pPr>
            <w:r>
              <w:t>Social Media Sign in</w:t>
            </w:r>
          </w:p>
        </w:tc>
        <w:tc>
          <w:tcPr>
            <w:tcW w:w="2337" w:type="dxa"/>
          </w:tcPr>
          <w:p w14:paraId="00019E29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338" w:type="dxa"/>
          </w:tcPr>
          <w:p w14:paraId="591D3CB8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51AF5708" w14:textId="3651B610" w:rsidR="002254D5" w:rsidRDefault="009E30A6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DONE!</w:t>
            </w:r>
          </w:p>
        </w:tc>
      </w:tr>
      <w:tr w:rsidR="002254D5" w14:paraId="781591E0" w14:textId="77777777" w:rsidTr="0060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24B8F13" w14:textId="77777777" w:rsidR="002254D5" w:rsidRDefault="00CF2E6A" w:rsidP="002254D5">
            <w:pPr>
              <w:pStyle w:val="ListBullet"/>
              <w:numPr>
                <w:ilvl w:val="0"/>
                <w:numId w:val="0"/>
              </w:numPr>
            </w:pPr>
            <w:r>
              <w:t>Validation of forms</w:t>
            </w:r>
          </w:p>
        </w:tc>
        <w:tc>
          <w:tcPr>
            <w:tcW w:w="2337" w:type="dxa"/>
          </w:tcPr>
          <w:p w14:paraId="27BC76EA" w14:textId="77777777" w:rsidR="002254D5" w:rsidRDefault="00CF2E6A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338" w:type="dxa"/>
          </w:tcPr>
          <w:p w14:paraId="042AAC88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74298664" w14:textId="77C24718" w:rsidR="002254D5" w:rsidRDefault="009E30A6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DONE!</w:t>
            </w:r>
          </w:p>
        </w:tc>
      </w:tr>
      <w:tr w:rsidR="002254D5" w14:paraId="567F2186" w14:textId="77777777" w:rsidTr="0060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6E8A3FC6" w14:textId="77777777" w:rsidR="002254D5" w:rsidRDefault="00607294" w:rsidP="002254D5">
            <w:pPr>
              <w:pStyle w:val="ListBullet"/>
              <w:numPr>
                <w:ilvl w:val="0"/>
                <w:numId w:val="0"/>
              </w:numPr>
            </w:pPr>
            <w:r>
              <w:t>Company Logo</w:t>
            </w:r>
          </w:p>
        </w:tc>
        <w:tc>
          <w:tcPr>
            <w:tcW w:w="2337" w:type="dxa"/>
          </w:tcPr>
          <w:p w14:paraId="48BD8371" w14:textId="77777777" w:rsidR="002254D5" w:rsidRDefault="00607294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338" w:type="dxa"/>
          </w:tcPr>
          <w:p w14:paraId="29687146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26CE6180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4D5" w14:paraId="100BB3EA" w14:textId="77777777" w:rsidTr="0060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6635EA18" w14:textId="77777777" w:rsidR="002254D5" w:rsidRDefault="00607294" w:rsidP="002254D5">
            <w:pPr>
              <w:pStyle w:val="ListBullet"/>
              <w:numPr>
                <w:ilvl w:val="0"/>
                <w:numId w:val="0"/>
              </w:numPr>
            </w:pPr>
            <w:r>
              <w:t xml:space="preserve">Enable downloading of products/services </w:t>
            </w:r>
          </w:p>
          <w:p w14:paraId="3D628172" w14:textId="77777777" w:rsidR="00607294" w:rsidRDefault="00607294" w:rsidP="002254D5">
            <w:pPr>
              <w:pStyle w:val="ListBullet"/>
              <w:numPr>
                <w:ilvl w:val="0"/>
                <w:numId w:val="0"/>
              </w:numPr>
            </w:pPr>
            <w:r>
              <w:t>(Logging and tracking of user’s history and data)</w:t>
            </w:r>
          </w:p>
        </w:tc>
        <w:tc>
          <w:tcPr>
            <w:tcW w:w="2337" w:type="dxa"/>
          </w:tcPr>
          <w:p w14:paraId="070CCD61" w14:textId="77777777" w:rsidR="002254D5" w:rsidRDefault="00607294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338" w:type="dxa"/>
          </w:tcPr>
          <w:p w14:paraId="112FC959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714C1D44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4D5" w14:paraId="7F195FA3" w14:textId="77777777" w:rsidTr="0060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2C01D560" w14:textId="77777777" w:rsidR="00607294" w:rsidRDefault="00607294" w:rsidP="00607294">
            <w:pPr>
              <w:pStyle w:val="ListBullet"/>
              <w:numPr>
                <w:ilvl w:val="0"/>
                <w:numId w:val="0"/>
              </w:numPr>
              <w:jc w:val="center"/>
            </w:pPr>
          </w:p>
        </w:tc>
        <w:tc>
          <w:tcPr>
            <w:tcW w:w="2337" w:type="dxa"/>
          </w:tcPr>
          <w:p w14:paraId="5D6394A5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04A76CD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53BC6FC9" w14:textId="77777777" w:rsidR="002254D5" w:rsidRDefault="002254D5" w:rsidP="002254D5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76E675" w14:textId="77777777" w:rsidR="002254D5" w:rsidRDefault="00607294" w:rsidP="002254D5">
      <w:pPr>
        <w:pStyle w:val="ListBullet"/>
        <w:numPr>
          <w:ilvl w:val="0"/>
          <w:numId w:val="0"/>
        </w:numPr>
      </w:pPr>
      <w:r>
        <w:t xml:space="preserve"> </w:t>
      </w:r>
    </w:p>
    <w:p w14:paraId="6B73BBE4" w14:textId="77777777" w:rsidR="00607294" w:rsidRDefault="00607294" w:rsidP="002254D5">
      <w:pPr>
        <w:pStyle w:val="ListBullet"/>
        <w:numPr>
          <w:ilvl w:val="0"/>
          <w:numId w:val="0"/>
        </w:numPr>
      </w:pPr>
    </w:p>
    <w:tbl>
      <w:tblPr>
        <w:tblStyle w:val="GridTable4"/>
        <w:tblW w:w="11766" w:type="dxa"/>
        <w:tblInd w:w="-1256" w:type="dxa"/>
        <w:tblLook w:val="04A0" w:firstRow="1" w:lastRow="0" w:firstColumn="1" w:lastColumn="0" w:noHBand="0" w:noVBand="1"/>
      </w:tblPr>
      <w:tblGrid>
        <w:gridCol w:w="3476"/>
        <w:gridCol w:w="2337"/>
        <w:gridCol w:w="2338"/>
        <w:gridCol w:w="3615"/>
      </w:tblGrid>
      <w:tr w:rsidR="00607294" w14:paraId="3EFBC45F" w14:textId="77777777" w:rsidTr="00761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51FC0C2B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</w:pPr>
            <w:r>
              <w:lastRenderedPageBreak/>
              <w:t>Tasks</w:t>
            </w:r>
          </w:p>
        </w:tc>
        <w:tc>
          <w:tcPr>
            <w:tcW w:w="2337" w:type="dxa"/>
          </w:tcPr>
          <w:p w14:paraId="4D6BAEA7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338" w:type="dxa"/>
          </w:tcPr>
          <w:p w14:paraId="37181F20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To</w:t>
            </w:r>
          </w:p>
        </w:tc>
        <w:tc>
          <w:tcPr>
            <w:tcW w:w="3615" w:type="dxa"/>
          </w:tcPr>
          <w:p w14:paraId="336EDC07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07294" w14:paraId="18E6D23B" w14:textId="77777777" w:rsidTr="0076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5BA94375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</w:pPr>
            <w:r>
              <w:t>Online Chat Room</w:t>
            </w:r>
          </w:p>
        </w:tc>
        <w:tc>
          <w:tcPr>
            <w:tcW w:w="2337" w:type="dxa"/>
          </w:tcPr>
          <w:p w14:paraId="078DBC45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338" w:type="dxa"/>
          </w:tcPr>
          <w:p w14:paraId="637C5198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33532CB4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7294" w14:paraId="104D96E3" w14:textId="77777777" w:rsidTr="0076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6A1BD6EE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</w:pPr>
            <w:r>
              <w:t>Firebase security rules management</w:t>
            </w:r>
          </w:p>
        </w:tc>
        <w:tc>
          <w:tcPr>
            <w:tcW w:w="2337" w:type="dxa"/>
          </w:tcPr>
          <w:p w14:paraId="49115CD3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338" w:type="dxa"/>
          </w:tcPr>
          <w:p w14:paraId="3A22E7DD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6825E1A0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607294" w14:paraId="02113349" w14:textId="77777777" w:rsidTr="0076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BA23B30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</w:pPr>
            <w:r>
              <w:t xml:space="preserve">Deployment </w:t>
            </w:r>
          </w:p>
        </w:tc>
        <w:tc>
          <w:tcPr>
            <w:tcW w:w="2337" w:type="dxa"/>
          </w:tcPr>
          <w:p w14:paraId="69C5672B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38" w:type="dxa"/>
          </w:tcPr>
          <w:p w14:paraId="5513C871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72FD7F7F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thing to do</w:t>
            </w:r>
          </w:p>
        </w:tc>
      </w:tr>
      <w:tr w:rsidR="00607294" w14:paraId="2EA0806F" w14:textId="77777777" w:rsidTr="0076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68E92CA4" w14:textId="77777777" w:rsidR="00607294" w:rsidRDefault="007840F8" w:rsidP="00761C21">
            <w:pPr>
              <w:pStyle w:val="ListBullet"/>
              <w:numPr>
                <w:ilvl w:val="0"/>
                <w:numId w:val="0"/>
              </w:numPr>
            </w:pPr>
            <w:r>
              <w:t xml:space="preserve">Data entry </w:t>
            </w:r>
          </w:p>
        </w:tc>
        <w:tc>
          <w:tcPr>
            <w:tcW w:w="2337" w:type="dxa"/>
          </w:tcPr>
          <w:p w14:paraId="54628777" w14:textId="77777777" w:rsidR="00607294" w:rsidRDefault="007840F8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338" w:type="dxa"/>
          </w:tcPr>
          <w:p w14:paraId="62F3C2AF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3C80A757" w14:textId="77777777" w:rsidR="00607294" w:rsidRDefault="007840F8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in company statement, information to website</w:t>
            </w:r>
          </w:p>
        </w:tc>
      </w:tr>
      <w:tr w:rsidR="00607294" w14:paraId="51678CE9" w14:textId="77777777" w:rsidTr="0076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5E6BF545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337" w:type="dxa"/>
          </w:tcPr>
          <w:p w14:paraId="6EAD34D3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05D07DEA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2A7B25D8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7294" w14:paraId="4DF6A99A" w14:textId="77777777" w:rsidTr="0076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C959E64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337" w:type="dxa"/>
          </w:tcPr>
          <w:p w14:paraId="62EA0A57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79B854B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34557858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7294" w14:paraId="1CC0F3FD" w14:textId="77777777" w:rsidTr="0076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AD5466D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337" w:type="dxa"/>
          </w:tcPr>
          <w:p w14:paraId="32FB7008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305B1BA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3C803012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7294" w14:paraId="338D9149" w14:textId="77777777" w:rsidTr="0076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315CF565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337" w:type="dxa"/>
          </w:tcPr>
          <w:p w14:paraId="563EFE47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9ADDAC9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2DAF2790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7294" w14:paraId="617BF0EF" w14:textId="77777777" w:rsidTr="0076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590B6C6B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jc w:val="center"/>
            </w:pPr>
          </w:p>
        </w:tc>
        <w:tc>
          <w:tcPr>
            <w:tcW w:w="2337" w:type="dxa"/>
          </w:tcPr>
          <w:p w14:paraId="264B28FA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C6FCC13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5" w:type="dxa"/>
          </w:tcPr>
          <w:p w14:paraId="57F4B2CB" w14:textId="77777777" w:rsidR="00607294" w:rsidRDefault="00607294" w:rsidP="00761C2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D6DCD5" w14:textId="77777777" w:rsidR="00CD0E63" w:rsidRDefault="00CD0E63" w:rsidP="002254D5">
      <w:pPr>
        <w:pStyle w:val="ListBullet"/>
        <w:numPr>
          <w:ilvl w:val="0"/>
          <w:numId w:val="0"/>
        </w:numPr>
      </w:pPr>
    </w:p>
    <w:sectPr w:rsidR="00CD0E63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D0230A" w14:textId="77777777" w:rsidR="00EA582F" w:rsidRDefault="00EA582F">
      <w:r>
        <w:separator/>
      </w:r>
    </w:p>
    <w:p w14:paraId="0FDCF581" w14:textId="77777777" w:rsidR="00EA582F" w:rsidRDefault="00EA582F"/>
  </w:endnote>
  <w:endnote w:type="continuationSeparator" w:id="0">
    <w:p w14:paraId="1744608A" w14:textId="77777777" w:rsidR="00EA582F" w:rsidRDefault="00EA582F">
      <w:r>
        <w:continuationSeparator/>
      </w:r>
    </w:p>
    <w:p w14:paraId="35384967" w14:textId="77777777" w:rsidR="00EA582F" w:rsidRDefault="00EA58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13B1DF" w14:textId="77777777" w:rsidR="00CD0E63" w:rsidRDefault="004D323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30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E40D66" w14:textId="77777777" w:rsidR="00EA582F" w:rsidRDefault="00EA582F">
      <w:r>
        <w:separator/>
      </w:r>
    </w:p>
    <w:p w14:paraId="12E2CE43" w14:textId="77777777" w:rsidR="00EA582F" w:rsidRDefault="00EA582F"/>
  </w:footnote>
  <w:footnote w:type="continuationSeparator" w:id="0">
    <w:p w14:paraId="4916FC93" w14:textId="77777777" w:rsidR="00EA582F" w:rsidRDefault="00EA582F">
      <w:r>
        <w:continuationSeparator/>
      </w:r>
    </w:p>
    <w:p w14:paraId="11E46A2C" w14:textId="77777777" w:rsidR="00EA582F" w:rsidRDefault="00EA582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64C68E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4D5"/>
    <w:rsid w:val="002254D5"/>
    <w:rsid w:val="004D323E"/>
    <w:rsid w:val="00607294"/>
    <w:rsid w:val="007840F8"/>
    <w:rsid w:val="009E30A6"/>
    <w:rsid w:val="00CD0E63"/>
    <w:rsid w:val="00CF2E6A"/>
    <w:rsid w:val="00EA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71A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39"/>
    <w:rsid w:val="002254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225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88AC" w:themeColor="accent1" w:themeTint="66"/>
        <w:left w:val="single" w:sz="4" w:space="0" w:color="E288AC" w:themeColor="accent1" w:themeTint="66"/>
        <w:bottom w:val="single" w:sz="4" w:space="0" w:color="E288AC" w:themeColor="accent1" w:themeTint="66"/>
        <w:right w:val="single" w:sz="4" w:space="0" w:color="E288AC" w:themeColor="accent1" w:themeTint="66"/>
        <w:insideH w:val="single" w:sz="4" w:space="0" w:color="E288AC" w:themeColor="accent1" w:themeTint="66"/>
        <w:insideV w:val="single" w:sz="4" w:space="0" w:color="E288AC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25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C1D7" w:themeColor="accent2" w:themeTint="66"/>
        <w:left w:val="single" w:sz="4" w:space="0" w:color="8DC1D7" w:themeColor="accent2" w:themeTint="66"/>
        <w:bottom w:val="single" w:sz="4" w:space="0" w:color="8DC1D7" w:themeColor="accent2" w:themeTint="66"/>
        <w:right w:val="single" w:sz="4" w:space="0" w:color="8DC1D7" w:themeColor="accent2" w:themeTint="66"/>
        <w:insideH w:val="single" w:sz="4" w:space="0" w:color="8DC1D7" w:themeColor="accent2" w:themeTint="66"/>
        <w:insideV w:val="single" w:sz="4" w:space="0" w:color="8DC1D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225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225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25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34D83" w:themeColor="accent1" w:themeTint="99"/>
        <w:bottom w:val="single" w:sz="2" w:space="0" w:color="D34D83" w:themeColor="accent1" w:themeTint="99"/>
        <w:insideH w:val="single" w:sz="2" w:space="0" w:color="D34D83" w:themeColor="accent1" w:themeTint="99"/>
        <w:insideV w:val="single" w:sz="2" w:space="0" w:color="D34D8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1" w:themeFillTint="33"/>
      </w:tcPr>
    </w:tblStylePr>
    <w:tblStylePr w:type="band1Horz">
      <w:tblPr/>
      <w:tcPr>
        <w:shd w:val="clear" w:color="auto" w:fill="F0C3D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25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4A2C3" w:themeColor="accent2" w:themeTint="99"/>
        <w:bottom w:val="single" w:sz="2" w:space="0" w:color="54A2C3" w:themeColor="accent2" w:themeTint="99"/>
        <w:insideH w:val="single" w:sz="2" w:space="0" w:color="54A2C3" w:themeColor="accent2" w:themeTint="99"/>
        <w:insideV w:val="single" w:sz="2" w:space="0" w:color="54A2C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C6E0E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25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25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F3C77" w:themeColor="accent4" w:themeTint="99"/>
        <w:bottom w:val="single" w:sz="2" w:space="0" w:color="CF3C77" w:themeColor="accent4" w:themeTint="99"/>
        <w:insideH w:val="single" w:sz="2" w:space="0" w:color="CF3C77" w:themeColor="accent4" w:themeTint="99"/>
        <w:insideV w:val="single" w:sz="2" w:space="0" w:color="CF3C7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F3C7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3C7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BED1" w:themeFill="accent4" w:themeFillTint="33"/>
      </w:tcPr>
    </w:tblStylePr>
    <w:tblStylePr w:type="band1Horz">
      <w:tblPr/>
      <w:tcPr>
        <w:shd w:val="clear" w:color="auto" w:fill="EFBED1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25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">
    <w:name w:val="Grid Table 4"/>
    <w:basedOn w:val="TableNormal"/>
    <w:uiPriority w:val="49"/>
    <w:rsid w:val="00225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729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729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729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29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72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294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294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meng/Library/Containers/com.microsoft.Word/Data/Library/Caches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20F8B5-9359-B046-A29D-A1C6DE9D2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54</TotalTime>
  <Pages>2</Pages>
  <Words>118</Words>
  <Characters>674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2016-01-23T07:30:00Z</dcterms:created>
  <dcterms:modified xsi:type="dcterms:W3CDTF">2016-01-28T11:31:00Z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